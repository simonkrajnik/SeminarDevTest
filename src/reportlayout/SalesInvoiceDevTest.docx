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wOrRrg=="/>
          </w:sdtPr>
          <w:sdtContent>
            <w:tc>
              <w:tcPr>
                <w:tcW w:w="2549" w:type="dxa"/>
              </w:tcPr>
              <w:p w:rsidRPr="008179F0" w:rsidR="008179F0" w:rsidP="00D54DEE" w:rsidRDefault="00CB674E" w14:paraId="0041B603" w14:textId="6A3BABD4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wOrRrg=="/>
          </w:sdtPr>
          <w:sdtContent>
            <w:tc>
              <w:tcPr>
                <w:tcW w:w="2549" w:type="dxa"/>
              </w:tcPr>
              <w:p w:rsidRPr="008179F0" w:rsidR="008179F0" w:rsidP="00D54DEE" w:rsidRDefault="00CB674E" w14:paraId="73F0484F" w14:textId="0B75890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wOrRrg=="/>
          </w:sdtPr>
          <w:sdtContent>
            <w:tc>
              <w:tcPr>
                <w:tcW w:w="2549" w:type="dxa"/>
              </w:tcPr>
              <w:p w:rsidRPr="008179F0" w:rsidR="008179F0" w:rsidP="00D54DEE" w:rsidRDefault="00CB674E" w14:paraId="65EC1B88" w14:textId="13B57C8B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wOrRrg=="/>
          </w:sdtPr>
          <w:sdtContent>
            <w:tc>
              <w:tcPr>
                <w:tcW w:w="2549" w:type="dxa"/>
              </w:tcPr>
              <w:p w:rsidRPr="008179F0" w:rsidR="008179F0" w:rsidP="00D54DEE" w:rsidRDefault="00CB674E" w14:paraId="2DE9237F" w14:textId="663F58D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7B459B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53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1134"/>
        <w:gridCol w:w="992"/>
        <w:gridCol w:w="567"/>
        <w:gridCol w:w="1134"/>
        <w:gridCol w:w="850"/>
        <w:gridCol w:w="709"/>
        <w:gridCol w:w="567"/>
        <w:gridCol w:w="1223"/>
      </w:tblGrid>
      <w:tr w:rsidRPr="00DB3913" w:rsidR="00FA2F7C" w:rsidTr="00CB674E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1984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DB3913" w:rsidR="00FA2F7C" w:rsidP="00D54DEE" w:rsidRDefault="00FA2F7C" w14:paraId="1AB6EC4D" w14:textId="77777777">
            <w:pPr>
              <w:pStyle w:val="Heading1"/>
            </w:pPr>
          </w:p>
        </w:tc>
        <w:sdt>
          <w:sdtPr>
            <w:alias w:val="#Nav: /Header/Line/Seminar_Line_Lbl"/>
            <w:tag w:val="#Nav: Standard_Sales_Invoice/1306"/>
            <w:id w:val="-13665721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Seminar_Line_Lbl[1]" w:storeItemID="{AF7A6226-6056-400F-ADDA-E1ADA7C08250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CB674E" w:rsidR="00CB674E" w:rsidP="00CB674E" w:rsidRDefault="00CB674E" w14:paraId="2B62DF3A" w14:textId="38917723">
                <w:pPr>
                  <w:pStyle w:val="Heading1"/>
                </w:pPr>
                <w:proofErr w:type="spellStart"/>
                <w:r>
                  <w:t>Seminar_Line_Lbl</w:t>
                </w:r>
                <w:proofErr w:type="spellEnd"/>
              </w:p>
            </w:tc>
          </w:sdtContent>
        </w:sdt>
        <w:sdt>
          <w:sdtPr>
            <w:alias w:val="#Nav: /Header/Line/UnitPrice_Lbl"/>
            <w:tag w:val="#Nav: Standard_Sales_Invoice/1306"/>
            <w:id w:val="-152107923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76940AAE" w14:textId="0B6E8EA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DB3913" w:rsidR="00FA2F7C" w:rsidP="00D54DEE" w:rsidRDefault="00FA2F7C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Pr="00DB3913" w:rsidR="00FA2F7C" w:rsidP="00D54DEE" w:rsidRDefault="00FA2F7C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0D07D79141FE4FF4A4F857CFB21E15AB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223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FA2F7C" w:rsidP="00D54DEE" w:rsidRDefault="00FA2F7C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FA2F7C" w:rsidTr="00074162" w14:paraId="0EC5B037" w14:textId="77777777">
        <w:trPr>
          <w:trHeight w:val="182"/>
          <w:jc w:val="right"/>
        </w:trPr>
        <w:tc>
          <w:tcPr>
            <w:tcW w:w="993" w:type="dxa"/>
            <w:tcBorders>
              <w:top w:val="single" w:color="auto" w:sz="4" w:space="0"/>
            </w:tcBorders>
          </w:tcPr>
          <w:p w:rsidRPr="00FD3C3E" w:rsidR="00FA2F7C" w:rsidP="00772EA7" w:rsidRDefault="00FA2F7C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color="auto" w:sz="4" w:space="0"/>
            </w:tcBorders>
          </w:tcPr>
          <w:p w:rsidRPr="00FD3C3E" w:rsidR="00FA2F7C" w:rsidP="00772EA7" w:rsidRDefault="00FA2F7C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FA2F7C" w:rsidP="00772EA7" w:rsidRDefault="00FA2F7C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FD3C3E" w:rsidR="00FA2F7C" w:rsidP="00772EA7" w:rsidRDefault="00FA2F7C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FD3C3E" w:rsidR="00FA2F7C" w:rsidP="00772EA7" w:rsidRDefault="00FA2F7C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FA2F7C" w:rsidP="00772EA7" w:rsidRDefault="00FA2F7C" w14:paraId="151371B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FD3C3E" w:rsidR="00FA2F7C" w:rsidP="00772EA7" w:rsidRDefault="00FA2F7C" w14:paraId="7E86BB6A" w14:textId="0B1A900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FA2F7C" w:rsidP="00772EA7" w:rsidRDefault="00FA2F7C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FD3C3E" w:rsidR="00FA2F7C" w:rsidP="00772EA7" w:rsidRDefault="00FA2F7C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FA2F7C" w:rsidP="00772EA7" w:rsidRDefault="00FA2F7C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BD382AB8CB484FC78D2CB8F0AFA1FB2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FA2F7C" w:rsidTr="00074162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7EF110BC6A4B4EF9A5F895D78DC5C6D3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DA1FBA" w:rsidR="00FA2F7C" w:rsidP="007B459B" w:rsidRDefault="00FA2F7C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8FA65232CA084725A1CE29C46B66A1A0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1984" w:type="dxa"/>
                      </w:tcPr>
                      <w:p w:rsidRPr="00DA1FBA" w:rsidR="00FA2F7C" w:rsidP="007B459B" w:rsidRDefault="00FA2F7C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FA2F7C" w:rsidP="007B459B" w:rsidRDefault="00FA2F7C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3507E669D11B43DEAABE1DEC0728EFAD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DA1FBA" w:rsidR="00FA2F7C" w:rsidP="007B459B" w:rsidRDefault="00FA2F7C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404FACE672CC4612A914EFAFEF9525F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A1FBA" w:rsidR="00FA2F7C" w:rsidP="007B459B" w:rsidRDefault="00FA2F7C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eminar_No__DevTest"/>
                    <w:tag w:val="#Nav: Standard_Sales_Invoice/1306"/>
                    <w:id w:val="-25036004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Seminar_No__DevTest[1]" w:storeItemID="{AF7A6226-6056-400F-ADDA-E1ADA7C08250}"/>
                    <w:text/>
                  </w:sdtPr>
                  <w:sdtContent>
                    <w:tc>
                      <w:tcPr>
                        <w:tcW w:w="1134" w:type="dxa"/>
                      </w:tcPr>
                      <w:p w:rsidR="00FA2F7C" w:rsidP="007B459B" w:rsidRDefault="00FA2F7C" w14:paraId="0BF3CED5" w14:textId="50175E5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Seminar_No__DevTest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4C8381CF7D844AB38128928A59E44F28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DA1FBA" w:rsidR="00FA2F7C" w:rsidP="007B459B" w:rsidRDefault="00FA2F7C" w14:paraId="58BCF64C" w14:textId="25FD92C1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277D65F9DF56471D8A36D620644B716A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FA2F7C" w:rsidP="007B459B" w:rsidRDefault="00FA2F7C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3FF79077167C44029DAB1734D9EE5191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A1FBA" w:rsidR="00FA2F7C" w:rsidP="007B459B" w:rsidRDefault="00FA2F7C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AB027CDF5E514CE1BC89105FD337243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223" w:type="dxa"/>
                        <w:tcMar>
                          <w:right w:w="0" w:type="dxa"/>
                        </w:tcMar>
                      </w:tcPr>
                      <w:p w:rsidRPr="00DA1FBA" w:rsidR="00FA2F7C" w:rsidP="007B459B" w:rsidRDefault="00FA2F7C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FA2F7C" w:rsidTr="00074162" w14:paraId="573CB31E" w14:textId="77777777">
        <w:trPr>
          <w:trHeight w:val="227"/>
          <w:jc w:val="right"/>
        </w:trPr>
        <w:tc>
          <w:tcPr>
            <w:tcW w:w="993" w:type="dxa"/>
          </w:tcPr>
          <w:p w:rsidRPr="00FD3C3E" w:rsidR="00FA2F7C" w:rsidP="00D54DEE" w:rsidRDefault="00FA2F7C" w14:paraId="0AF70EE9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FA2F7C" w:rsidP="00D54DEE" w:rsidRDefault="00FA2F7C" w14:paraId="4303ACA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FA2F7C" w:rsidP="00D54DEE" w:rsidRDefault="00FA2F7C" w14:paraId="7F0267DD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FA2F7C" w:rsidP="00D54DEE" w:rsidRDefault="00FA2F7C" w14:paraId="1A577F26" w14:textId="77777777">
            <w:pPr>
              <w:pStyle w:val="NoSpacing"/>
            </w:pPr>
          </w:p>
        </w:tc>
        <w:tc>
          <w:tcPr>
            <w:tcW w:w="567" w:type="dxa"/>
          </w:tcPr>
          <w:p w:rsidRPr="00FD3C3E" w:rsidR="00FA2F7C" w:rsidP="00D54DEE" w:rsidRDefault="00FA2F7C" w14:paraId="29B5A40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FA2F7C" w:rsidP="00D54DEE" w:rsidRDefault="00FA2F7C" w14:paraId="2DB5C318" w14:textId="77777777">
            <w:pPr>
              <w:pStyle w:val="NoSpacing"/>
            </w:pPr>
          </w:p>
        </w:tc>
        <w:tc>
          <w:tcPr>
            <w:tcW w:w="850" w:type="dxa"/>
          </w:tcPr>
          <w:p w:rsidRPr="00FD3C3E" w:rsidR="00FA2F7C" w:rsidP="00D54DEE" w:rsidRDefault="00FA2F7C" w14:paraId="386193FA" w14:textId="23527741">
            <w:pPr>
              <w:pStyle w:val="NoSpacing"/>
            </w:pPr>
          </w:p>
        </w:tc>
        <w:tc>
          <w:tcPr>
            <w:tcW w:w="709" w:type="dxa"/>
          </w:tcPr>
          <w:p w:rsidRPr="00FD3C3E" w:rsidR="00FA2F7C" w:rsidP="00D54DEE" w:rsidRDefault="00FA2F7C" w14:paraId="1276C0F4" w14:textId="77777777">
            <w:pPr>
              <w:pStyle w:val="NoSpacing"/>
            </w:pPr>
          </w:p>
        </w:tc>
        <w:tc>
          <w:tcPr>
            <w:tcW w:w="567" w:type="dxa"/>
          </w:tcPr>
          <w:p w:rsidRPr="00FD3C3E" w:rsidR="00FA2F7C" w:rsidP="00D54DEE" w:rsidRDefault="00FA2F7C" w14:paraId="70D51007" w14:textId="77777777">
            <w:pPr>
              <w:pStyle w:val="NoSpacing"/>
            </w:pPr>
          </w:p>
        </w:tc>
        <w:tc>
          <w:tcPr>
            <w:tcW w:w="1223" w:type="dxa"/>
            <w:tcMar>
              <w:right w:w="0" w:type="dxa"/>
            </w:tcMar>
          </w:tcPr>
          <w:p w:rsidRPr="00FD3C3E" w:rsidR="00FA2F7C" w:rsidP="00D54DEE" w:rsidRDefault="00FA2F7C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BD382AB8CB484FC78D2CB8F0AFA1FB2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FA2F7C" w:rsidTr="00074162" w14:paraId="2BFBA2EB" w14:textId="77777777">
                <w:trPr>
                  <w:trHeight w:val="227"/>
                  <w:jc w:val="right"/>
                </w:trPr>
                <w:tc>
                  <w:tcPr>
                    <w:tcW w:w="993" w:type="dxa"/>
                  </w:tcPr>
                  <w:p w:rsidRPr="00FD3C3E" w:rsidR="00FA2F7C" w:rsidP="00D54DEE" w:rsidRDefault="00FA2F7C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1984" w:type="dxa"/>
                  </w:tcPr>
                  <w:p w:rsidRPr="00FD3C3E" w:rsidR="00FA2F7C" w:rsidP="00D54DEE" w:rsidRDefault="00FA2F7C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134" w:type="dxa"/>
                  </w:tcPr>
                  <w:p w:rsidRPr="00FD3C3E" w:rsidR="00FA2F7C" w:rsidP="00D54DEE" w:rsidRDefault="00FA2F7C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92" w:type="dxa"/>
                  </w:tcPr>
                  <w:p w:rsidRPr="00FD3C3E" w:rsidR="00FA2F7C" w:rsidP="00D54DEE" w:rsidRDefault="00FA2F7C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567" w:type="dxa"/>
                  </w:tcPr>
                  <w:p w:rsidRPr="00FD3C3E" w:rsidR="00FA2F7C" w:rsidP="00D54DEE" w:rsidRDefault="00FA2F7C" w14:paraId="1BD16F8D" w14:textId="77777777">
                    <w:pPr>
                      <w:pStyle w:val="NoSpacing"/>
                    </w:pPr>
                  </w:p>
                </w:tc>
                <w:tc>
                  <w:tcPr>
                    <w:tcW w:w="1134" w:type="dxa"/>
                  </w:tcPr>
                  <w:p w:rsidR="00FA2F7C" w:rsidP="00FA2F7C" w:rsidRDefault="00FA2F7C" w14:paraId="701FA25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126" w:type="dxa"/>
                        <w:gridSpan w:val="3"/>
                      </w:tcPr>
                      <w:p w:rsidRPr="00FD3C3E" w:rsidR="00FA2F7C" w:rsidP="007B459B" w:rsidRDefault="00FA2F7C" w14:paraId="4CB1254D" w14:textId="310A3853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0D07D79141FE4FF4A4F857CFB21E15AB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223" w:type="dxa"/>
                        <w:tcMar>
                          <w:right w:w="0" w:type="dxa"/>
                        </w:tcMar>
                      </w:tcPr>
                      <w:p w:rsidRPr="00FD3C3E" w:rsidR="00FA2F7C" w:rsidP="007B459B" w:rsidRDefault="00FA2F7C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FA2F7C" w:rsidTr="00074162" w14:paraId="518508DB" w14:textId="77777777">
        <w:trPr>
          <w:trHeight w:val="113"/>
          <w:jc w:val="right"/>
        </w:trPr>
        <w:tc>
          <w:tcPr>
            <w:tcW w:w="993" w:type="dxa"/>
          </w:tcPr>
          <w:p w:rsidRPr="00FD3C3E" w:rsidR="00FA2F7C" w:rsidP="00D54DEE" w:rsidRDefault="00FA2F7C" w14:paraId="6FA5D39B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FA2F7C" w:rsidP="00D54DEE" w:rsidRDefault="00FA2F7C" w14:paraId="47B3D107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FA2F7C" w:rsidP="00D54DEE" w:rsidRDefault="00FA2F7C" w14:paraId="5866CCCA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FA2F7C" w:rsidP="00D54DEE" w:rsidRDefault="00FA2F7C" w14:paraId="7ACB33A7" w14:textId="77777777">
            <w:pPr>
              <w:pStyle w:val="NoSpacing"/>
            </w:pPr>
          </w:p>
        </w:tc>
        <w:tc>
          <w:tcPr>
            <w:tcW w:w="567" w:type="dxa"/>
          </w:tcPr>
          <w:p w:rsidRPr="00FD3C3E" w:rsidR="00FA2F7C" w:rsidP="00D54DEE" w:rsidRDefault="00FA2F7C" w14:paraId="60897870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FA2F7C" w:rsidP="00D54DEE" w:rsidRDefault="00FA2F7C" w14:paraId="332554D5" w14:textId="77777777">
            <w:pPr>
              <w:pStyle w:val="NoSpacing"/>
            </w:pPr>
          </w:p>
        </w:tc>
        <w:tc>
          <w:tcPr>
            <w:tcW w:w="2126" w:type="dxa"/>
            <w:gridSpan w:val="3"/>
          </w:tcPr>
          <w:p w:rsidRPr="00FD3C3E" w:rsidR="00FA2F7C" w:rsidP="00D54DEE" w:rsidRDefault="00FA2F7C" w14:paraId="14DE5AC0" w14:textId="08A4BE4D">
            <w:pPr>
              <w:pStyle w:val="NoSpacing"/>
            </w:pPr>
          </w:p>
        </w:tc>
        <w:tc>
          <w:tcPr>
            <w:tcW w:w="1223" w:type="dxa"/>
            <w:tcMar>
              <w:right w:w="0" w:type="dxa"/>
            </w:tcMar>
          </w:tcPr>
          <w:p w:rsidRPr="00FD3C3E" w:rsidR="00FA2F7C" w:rsidP="00D54DEE" w:rsidRDefault="00FA2F7C" w14:paraId="314C271B" w14:textId="77777777">
            <w:pPr>
              <w:pStyle w:val="NoSpacing"/>
            </w:pPr>
          </w:p>
        </w:tc>
      </w:tr>
      <w:tr w:rsidRPr="00FD3C3E" w:rsidR="00FA2F7C" w:rsidTr="00074162" w14:paraId="45C60C20" w14:textId="77777777">
        <w:trPr>
          <w:trHeight w:val="227"/>
          <w:jc w:val="right"/>
        </w:trPr>
        <w:tc>
          <w:tcPr>
            <w:tcW w:w="993" w:type="dxa"/>
          </w:tcPr>
          <w:p w:rsidRPr="00FD3C3E" w:rsidR="00FA2F7C" w:rsidP="00D54DEE" w:rsidRDefault="00FA2F7C" w14:paraId="77B18F6C" w14:textId="77777777">
            <w:pPr>
              <w:pStyle w:val="NoSpacing"/>
            </w:pPr>
          </w:p>
        </w:tc>
        <w:tc>
          <w:tcPr>
            <w:tcW w:w="1984" w:type="dxa"/>
          </w:tcPr>
          <w:p w:rsidRPr="00FD3C3E" w:rsidR="00FA2F7C" w:rsidP="00D54DEE" w:rsidRDefault="00FA2F7C" w14:paraId="71D82894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FA2F7C" w:rsidP="00D54DEE" w:rsidRDefault="00FA2F7C" w14:paraId="0C99A9D5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FA2F7C" w:rsidP="00D54DEE" w:rsidRDefault="00FA2F7C" w14:paraId="7E1511CA" w14:textId="77777777">
            <w:pPr>
              <w:pStyle w:val="NoSpacing"/>
            </w:pPr>
          </w:p>
        </w:tc>
        <w:tc>
          <w:tcPr>
            <w:tcW w:w="567" w:type="dxa"/>
          </w:tcPr>
          <w:p w:rsidRPr="00FD3C3E" w:rsidR="00FA2F7C" w:rsidP="00D54DEE" w:rsidRDefault="00FA2F7C" w14:paraId="0958622E" w14:textId="77777777">
            <w:pPr>
              <w:pStyle w:val="NoSpacing"/>
            </w:pPr>
          </w:p>
        </w:tc>
        <w:tc>
          <w:tcPr>
            <w:tcW w:w="1134" w:type="dxa"/>
          </w:tcPr>
          <w:p w:rsidR="00FA2F7C" w:rsidP="00DF7E1B" w:rsidRDefault="00FA2F7C" w14:paraId="027F5FCE" w14:textId="77777777">
            <w:pPr>
              <w:pStyle w:val="NoSpacing"/>
              <w:rPr>
                <w:b/>
              </w:rPr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C3950D5CAEB84DBF97ABB09A8EB5062A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126" w:type="dxa"/>
                <w:gridSpan w:val="3"/>
                <w:tcBorders>
                  <w:bottom w:val="single" w:color="auto" w:sz="4" w:space="0"/>
                </w:tcBorders>
              </w:tcPr>
              <w:p w:rsidRPr="00FD3C3E" w:rsidR="00FA2F7C" w:rsidP="00DF7E1B" w:rsidRDefault="00FA2F7C" w14:paraId="1EBB327D" w14:textId="3A34467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C3950D5CAEB84DBF97ABB09A8EB5062A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223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FA2F7C" w:rsidP="00D54DEE" w:rsidRDefault="00FA2F7C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7B459B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7B459B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7B459B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7B459B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7B459B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7B459B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5476" w:rsidP="00E40C63" w:rsidRDefault="00095476" w14:paraId="79B7BA19" w14:textId="77777777">
      <w:pPr>
        <w:spacing w:after="0"/>
      </w:pPr>
      <w:r>
        <w:separator/>
      </w:r>
    </w:p>
  </w:endnote>
  <w:endnote w:type="continuationSeparator" w:id="0">
    <w:p w:rsidR="00095476" w:rsidP="00E40C63" w:rsidRDefault="00095476" w14:paraId="65F2481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5476" w:rsidP="00E40C63" w:rsidRDefault="00095476" w14:paraId="0351F551" w14:textId="77777777">
      <w:pPr>
        <w:spacing w:after="0"/>
      </w:pPr>
      <w:r>
        <w:separator/>
      </w:r>
    </w:p>
  </w:footnote>
  <w:footnote w:type="continuationSeparator" w:id="0">
    <w:p w:rsidR="00095476" w:rsidP="00E40C63" w:rsidRDefault="00095476" w14:paraId="0B92665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74162"/>
    <w:rsid w:val="000844A3"/>
    <w:rsid w:val="0008693A"/>
    <w:rsid w:val="00095476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41842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D27B9"/>
    <w:rsid w:val="004E18A1"/>
    <w:rsid w:val="004E7737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509B8"/>
    <w:rsid w:val="0067225B"/>
    <w:rsid w:val="00677AD5"/>
    <w:rsid w:val="0068273F"/>
    <w:rsid w:val="00683CCE"/>
    <w:rsid w:val="00684C66"/>
    <w:rsid w:val="00684EEB"/>
    <w:rsid w:val="006907F2"/>
    <w:rsid w:val="006A2A7B"/>
    <w:rsid w:val="006A486A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5DE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B459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2DD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C4135"/>
    <w:rsid w:val="008D450A"/>
    <w:rsid w:val="008D7475"/>
    <w:rsid w:val="008E6F68"/>
    <w:rsid w:val="008E766D"/>
    <w:rsid w:val="008F0A38"/>
    <w:rsid w:val="00902D5D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1793"/>
    <w:rsid w:val="00972E96"/>
    <w:rsid w:val="00977150"/>
    <w:rsid w:val="00982950"/>
    <w:rsid w:val="00991278"/>
    <w:rsid w:val="0099175E"/>
    <w:rsid w:val="009943A4"/>
    <w:rsid w:val="00997858"/>
    <w:rsid w:val="009B2701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B60F7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148CB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674E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2F7C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60384543-2C62-44CF-9792-2F172674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07D79141FE4FF4A4F857CFB21E1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F2AF-D9DE-4CEE-A435-6EB198DCB16B}"/>
      </w:docPartPr>
      <w:docPartBody>
        <w:p w:rsidR="00267847" w:rsidRDefault="0079348F" w:rsidP="0079348F">
          <w:pPr>
            <w:pStyle w:val="0D07D79141FE4FF4A4F857CFB21E15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382AB8CB484FC78D2CB8F0AFA1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0F38-82C9-4E96-BAE0-27E355B54128}"/>
      </w:docPartPr>
      <w:docPartBody>
        <w:p w:rsidR="00267847" w:rsidRDefault="0079348F" w:rsidP="0079348F">
          <w:pPr>
            <w:pStyle w:val="BD382AB8CB484FC78D2CB8F0AFA1FB2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F110BC6A4B4EF9A5F895D78DC5C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9071-5710-45F6-8644-C18FF1D273AE}"/>
      </w:docPartPr>
      <w:docPartBody>
        <w:p w:rsidR="00267847" w:rsidRDefault="0079348F" w:rsidP="0079348F">
          <w:pPr>
            <w:pStyle w:val="7EF110BC6A4B4EF9A5F895D78DC5C6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A65232CA084725A1CE29C46B66A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EACF-1C29-47AF-9C6E-B1A46AD01ADF}"/>
      </w:docPartPr>
      <w:docPartBody>
        <w:p w:rsidR="00267847" w:rsidRDefault="0079348F" w:rsidP="0079348F">
          <w:pPr>
            <w:pStyle w:val="8FA65232CA084725A1CE29C46B66A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07E669D11B43DEAABE1DEC0728E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5411-5E45-48DA-8955-F23D446B83E3}"/>
      </w:docPartPr>
      <w:docPartBody>
        <w:p w:rsidR="00267847" w:rsidRDefault="0079348F" w:rsidP="0079348F">
          <w:pPr>
            <w:pStyle w:val="3507E669D11B43DEAABE1DEC0728EFA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4FACE672CC4612A914EFAFEF95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0CAB4-1426-46AE-BE5D-8531F0EC4C67}"/>
      </w:docPartPr>
      <w:docPartBody>
        <w:p w:rsidR="00267847" w:rsidRDefault="0079348F" w:rsidP="0079348F">
          <w:pPr>
            <w:pStyle w:val="404FACE672CC4612A914EFAFEF9525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8381CF7D844AB38128928A59E4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535C0-D507-4D48-B2F5-79D4E121AC8E}"/>
      </w:docPartPr>
      <w:docPartBody>
        <w:p w:rsidR="00267847" w:rsidRDefault="0079348F" w:rsidP="0079348F">
          <w:pPr>
            <w:pStyle w:val="4C8381CF7D844AB38128928A59E44F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7D65F9DF56471D8A36D620644B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44A98-9948-4A19-A56E-AF00F81A6F8E}"/>
      </w:docPartPr>
      <w:docPartBody>
        <w:p w:rsidR="00267847" w:rsidRDefault="0079348F" w:rsidP="0079348F">
          <w:pPr>
            <w:pStyle w:val="277D65F9DF56471D8A36D620644B71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F79077167C44029DAB1734D9EE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86B8-84A5-4868-9AC3-CB8ED79DFB2C}"/>
      </w:docPartPr>
      <w:docPartBody>
        <w:p w:rsidR="00267847" w:rsidRDefault="0079348F" w:rsidP="0079348F">
          <w:pPr>
            <w:pStyle w:val="3FF79077167C44029DAB1734D9EE51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27CDF5E514CE1BC89105FD337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6A97C-53CC-4934-933F-429B632FBF6D}"/>
      </w:docPartPr>
      <w:docPartBody>
        <w:p w:rsidR="00267847" w:rsidRDefault="0079348F" w:rsidP="0079348F">
          <w:pPr>
            <w:pStyle w:val="AB027CDF5E514CE1BC89105FD33724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950D5CAEB84DBF97ABB09A8EB50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107-F800-4964-B944-4B1769898B73}"/>
      </w:docPartPr>
      <w:docPartBody>
        <w:p w:rsidR="00267847" w:rsidRDefault="0079348F" w:rsidP="0079348F">
          <w:pPr>
            <w:pStyle w:val="C3950D5CAEB84DBF97ABB09A8EB5062A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67847"/>
    <w:rsid w:val="0027442B"/>
    <w:rsid w:val="002A6E8F"/>
    <w:rsid w:val="002B3B07"/>
    <w:rsid w:val="002B6532"/>
    <w:rsid w:val="002F6AA1"/>
    <w:rsid w:val="00341842"/>
    <w:rsid w:val="003514EE"/>
    <w:rsid w:val="00377866"/>
    <w:rsid w:val="003C12CB"/>
    <w:rsid w:val="003C4252"/>
    <w:rsid w:val="003D1B0C"/>
    <w:rsid w:val="003E037C"/>
    <w:rsid w:val="003F5C4E"/>
    <w:rsid w:val="00401A4D"/>
    <w:rsid w:val="00401EE8"/>
    <w:rsid w:val="00441283"/>
    <w:rsid w:val="004966EF"/>
    <w:rsid w:val="004E7737"/>
    <w:rsid w:val="005073E4"/>
    <w:rsid w:val="00507E0A"/>
    <w:rsid w:val="00591BD2"/>
    <w:rsid w:val="005E35BE"/>
    <w:rsid w:val="00625073"/>
    <w:rsid w:val="006509B8"/>
    <w:rsid w:val="00781235"/>
    <w:rsid w:val="00784F9C"/>
    <w:rsid w:val="0079348F"/>
    <w:rsid w:val="007A072C"/>
    <w:rsid w:val="007E1C2B"/>
    <w:rsid w:val="007F1293"/>
    <w:rsid w:val="0080614B"/>
    <w:rsid w:val="0089757A"/>
    <w:rsid w:val="00897767"/>
    <w:rsid w:val="008A720C"/>
    <w:rsid w:val="008C4135"/>
    <w:rsid w:val="00916429"/>
    <w:rsid w:val="00920D69"/>
    <w:rsid w:val="00971793"/>
    <w:rsid w:val="009A5EC5"/>
    <w:rsid w:val="009C4954"/>
    <w:rsid w:val="00A01C7A"/>
    <w:rsid w:val="00A103E8"/>
    <w:rsid w:val="00A10449"/>
    <w:rsid w:val="00A351B3"/>
    <w:rsid w:val="00A46F73"/>
    <w:rsid w:val="00AB60F7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3201C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07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0D07D79141FE4FF4A4F857CFB21E15AB">
    <w:name w:val="0D07D79141FE4FF4A4F857CFB21E15AB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BD382AB8CB484FC78D2CB8F0AFA1FB28">
    <w:name w:val="BD382AB8CB484FC78D2CB8F0AFA1FB28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7EF110BC6A4B4EF9A5F895D78DC5C6D3">
    <w:name w:val="7EF110BC6A4B4EF9A5F895D78DC5C6D3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8FA65232CA084725A1CE29C46B66A1A0">
    <w:name w:val="8FA65232CA084725A1CE29C46B66A1A0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3507E669D11B43DEAABE1DEC0728EFAD">
    <w:name w:val="3507E669D11B43DEAABE1DEC0728EFAD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404FACE672CC4612A914EFAFEF9525FC">
    <w:name w:val="404FACE672CC4612A914EFAFEF9525FC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4C8381CF7D844AB38128928A59E44F28">
    <w:name w:val="4C8381CF7D844AB38128928A59E44F28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277D65F9DF56471D8A36D620644B716A">
    <w:name w:val="277D65F9DF56471D8A36D620644B716A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3FF79077167C44029DAB1734D9EE5191">
    <w:name w:val="3FF79077167C44029DAB1734D9EE5191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AB027CDF5E514CE1BC89105FD3372437">
    <w:name w:val="AB027CDF5E514CE1BC89105FD3372437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C3950D5CAEB84DBF97ABB09A8EB5062A">
    <w:name w:val="C3950D5CAEB84DBF97ABB09A8EB5062A"/>
    <w:rsid w:val="0079348F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5C2355711B194659B6898AAA81F59D29">
    <w:name w:val="5C2355711B194659B6898AAA81F59D29"/>
    <w:rsid w:val="003C4252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69D65EC9CEFA4B0996BB554196922783">
    <w:name w:val="69D65EC9CEFA4B0996BB554196922783"/>
    <w:rsid w:val="00625073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4B9DC4B3C02A45AB9AC892914D347556">
    <w:name w:val="4B9DC4B3C02A45AB9AC892914D347556"/>
    <w:rsid w:val="00625073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  <w:style w:type="paragraph" w:customStyle="1" w:styleId="5E0C0B6A7EBA4971A78EB8780BB36829">
    <w:name w:val="5E0C0B6A7EBA4971A78EB8780BB36829"/>
    <w:rsid w:val="00625073"/>
    <w:pPr>
      <w:spacing w:line="278" w:lineRule="auto"/>
    </w:pPr>
    <w:rPr>
      <w:kern w:val="2"/>
      <w:sz w:val="24"/>
      <w:szCs w:val="24"/>
      <w:lang w:val="sl-SI" w:eastAsia="sl-SI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e m i n a r _ L i n e _ L b l > S e m i n a r _ L i n e _ L b l < / S e m i n a r _ L i n e _ L b l >  
             < S e m i n a r _ N o _ _ D e v T e s t > S e m i n a r _ N o _ _ D e v T e s t < / S e m i n a r _ N o _ _ D e v T e s t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11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 Krajnik</cp:lastModifiedBy>
  <cp:revision>4</cp:revision>
  <dcterms:created xsi:type="dcterms:W3CDTF">2018-08-23T08:35:00Z</dcterms:created>
  <dcterms:modified xsi:type="dcterms:W3CDTF">2025-07-28T11:29:00Z</dcterms:modified>
</cp:coreProperties>
</file>